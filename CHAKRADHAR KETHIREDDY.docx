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horzAnchor="margin" w:tblpY="-613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0A44F789" w14:textId="77777777" w:rsidTr="00DE1B6B">
        <w:trPr>
          <w:trHeight w:val="4410"/>
        </w:trPr>
        <w:tc>
          <w:tcPr>
            <w:tcW w:w="3600" w:type="dxa"/>
            <w:vAlign w:val="bottom"/>
          </w:tcPr>
          <w:p w14:paraId="4EF9BC5C" w14:textId="51120387" w:rsidR="00EA1F17" w:rsidRPr="00EA1F17" w:rsidRDefault="00EA1F17" w:rsidP="00EA1F17">
            <w:pPr>
              <w:tabs>
                <w:tab w:val="left" w:pos="990"/>
              </w:tabs>
              <w:jc w:val="center"/>
            </w:pPr>
          </w:p>
          <w:p w14:paraId="1B734083" w14:textId="3B1E2211" w:rsidR="001B2ABD" w:rsidRDefault="00EA1F17" w:rsidP="00DE1B6B">
            <w:pPr>
              <w:tabs>
                <w:tab w:val="left" w:pos="990"/>
              </w:tabs>
              <w:jc w:val="center"/>
            </w:pPr>
            <w:r w:rsidRPr="00EA1F17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DD77D95" wp14:editId="4A71F6D1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168275</wp:posOffset>
                  </wp:positionV>
                  <wp:extent cx="1975485" cy="1826260"/>
                  <wp:effectExtent l="19050" t="19050" r="24765" b="21590"/>
                  <wp:wrapSquare wrapText="bothSides"/>
                  <wp:docPr id="193719523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5485" cy="182626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2F7EAAB9" w14:textId="77777777" w:rsidR="001B2ABD" w:rsidRDefault="001B2ABD" w:rsidP="00DE1B6B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1E71AEA0" w14:textId="6365EFA8" w:rsidR="00F1422F" w:rsidRPr="00DE1B6B" w:rsidRDefault="00F1422F" w:rsidP="00DE1B6B">
            <w:pPr>
              <w:pStyle w:val="Title"/>
              <w:rPr>
                <w:sz w:val="88"/>
                <w:szCs w:val="88"/>
              </w:rPr>
            </w:pPr>
            <w:r w:rsidRPr="00F1422F">
              <w:rPr>
                <w:sz w:val="88"/>
                <w:szCs w:val="88"/>
              </w:rPr>
              <w:t>CHAKRADHAR KETHIREDDY</w:t>
            </w:r>
          </w:p>
        </w:tc>
      </w:tr>
      <w:tr w:rsidR="001B2ABD" w14:paraId="056A628E" w14:textId="77777777" w:rsidTr="00DE1B6B">
        <w:tc>
          <w:tcPr>
            <w:tcW w:w="3600" w:type="dxa"/>
          </w:tcPr>
          <w:p w14:paraId="65A669D7" w14:textId="77777777" w:rsidR="007E2C35" w:rsidRDefault="007E2C35" w:rsidP="00DE1B6B">
            <w:pPr>
              <w:pStyle w:val="Heading3"/>
            </w:pPr>
          </w:p>
          <w:sdt>
            <w:sdtPr>
              <w:id w:val="-1711873194"/>
              <w:placeholder>
                <w:docPart w:val="8AA72888BE204F21934BAF254A5BD341"/>
              </w:placeholder>
              <w:temporary/>
              <w:showingPlcHdr/>
              <w15:appearance w15:val="hidden"/>
            </w:sdtPr>
            <w:sdtContent>
              <w:p w14:paraId="12D8FA38" w14:textId="155E81CE" w:rsidR="001B2ABD" w:rsidRDefault="00036450" w:rsidP="00DE1B6B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7D3547AF" w14:textId="6E693AEB" w:rsidR="00036450" w:rsidRDefault="00330712" w:rsidP="00DE1B6B">
            <w:r>
              <w:t>Seeking a dynamic role within a distinguished organization, where I can leverage my en</w:t>
            </w:r>
            <w:r w:rsidR="00DE1B6B">
              <w:t>gineering expertise to foster business expansion and embrace learning, propelling both personal and professional growth.</w:t>
            </w:r>
          </w:p>
          <w:p w14:paraId="625D4FE4" w14:textId="77777777" w:rsidR="007E2C35" w:rsidRDefault="007E2C35" w:rsidP="00DE1B6B"/>
          <w:sdt>
            <w:sdtPr>
              <w:id w:val="-1954003311"/>
              <w:placeholder>
                <w:docPart w:val="485D40BF4B694972A2B18AEC09DB6AA0"/>
              </w:placeholder>
              <w:temporary/>
              <w:showingPlcHdr/>
              <w15:appearance w15:val="hidden"/>
            </w:sdtPr>
            <w:sdtContent>
              <w:p w14:paraId="000C0B60" w14:textId="77777777" w:rsidR="00036450" w:rsidRPr="00CB0055" w:rsidRDefault="00CB0055" w:rsidP="00DE1B6B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88DD007F24184652A9F825FAD5DDB124"/>
              </w:placeholder>
              <w:temporary/>
              <w:showingPlcHdr/>
              <w15:appearance w15:val="hidden"/>
            </w:sdtPr>
            <w:sdtContent>
              <w:p w14:paraId="691D0CA8" w14:textId="77777777" w:rsidR="004D3011" w:rsidRDefault="004D3011" w:rsidP="00DE1B6B">
                <w:r w:rsidRPr="004D3011">
                  <w:t>PHONE:</w:t>
                </w:r>
              </w:p>
            </w:sdtContent>
          </w:sdt>
          <w:p w14:paraId="1A7B7E5F" w14:textId="2EF4F070" w:rsidR="004D3011" w:rsidRDefault="00DE1B6B" w:rsidP="00DE1B6B">
            <w:r>
              <w:t>8074208191</w:t>
            </w:r>
          </w:p>
          <w:p w14:paraId="0EABD4DC" w14:textId="77777777" w:rsidR="004D3011" w:rsidRPr="004D3011" w:rsidRDefault="004D3011" w:rsidP="00DE1B6B"/>
          <w:sdt>
            <w:sdtPr>
              <w:id w:val="67859272"/>
              <w:placeholder>
                <w:docPart w:val="ED54D1C95747471CA0BD02230FFDA44F"/>
              </w:placeholder>
              <w:temporary/>
              <w:showingPlcHdr/>
              <w15:appearance w15:val="hidden"/>
            </w:sdtPr>
            <w:sdtContent>
              <w:p w14:paraId="7111C74C" w14:textId="77777777" w:rsidR="004D3011" w:rsidRDefault="004D3011" w:rsidP="00DE1B6B">
                <w:r w:rsidRPr="004D3011">
                  <w:t>WEBSITE:</w:t>
                </w:r>
              </w:p>
            </w:sdtContent>
          </w:sdt>
          <w:sdt>
            <w:sdtPr>
              <w:id w:val="-720132143"/>
              <w:placeholder>
                <w:docPart w:val="3C9BA0ACD5EE4334A201C9D499E8C1AB"/>
              </w:placeholder>
              <w:temporary/>
              <w:showingPlcHdr/>
              <w15:appearance w15:val="hidden"/>
            </w:sdtPr>
            <w:sdtContent>
              <w:p w14:paraId="5217A479" w14:textId="77777777" w:rsidR="004D3011" w:rsidRDefault="00E4381A" w:rsidP="00DE1B6B">
                <w:r>
                  <w:t>Website goes here</w:t>
                </w:r>
              </w:p>
            </w:sdtContent>
          </w:sdt>
          <w:p w14:paraId="700D8527" w14:textId="77777777" w:rsidR="004D3011" w:rsidRDefault="004D3011" w:rsidP="00DE1B6B"/>
          <w:sdt>
            <w:sdtPr>
              <w:id w:val="-240260293"/>
              <w:placeholder>
                <w:docPart w:val="635559760EFD408DBBB8A3A7255D0E0B"/>
              </w:placeholder>
              <w:temporary/>
              <w:showingPlcHdr/>
              <w15:appearance w15:val="hidden"/>
            </w:sdtPr>
            <w:sdtContent>
              <w:p w14:paraId="51BA2925" w14:textId="77777777" w:rsidR="004D3011" w:rsidRDefault="004D3011" w:rsidP="00DE1B6B">
                <w:r w:rsidRPr="004D3011">
                  <w:t>EMAIL:</w:t>
                </w:r>
              </w:p>
            </w:sdtContent>
          </w:sdt>
          <w:p w14:paraId="26BD26F6" w14:textId="5606424E" w:rsidR="00DE1B6B" w:rsidRDefault="00DE1B6B" w:rsidP="00DE1B6B">
            <w:hyperlink r:id="rId7" w:history="1">
              <w:r w:rsidRPr="008B434C">
                <w:rPr>
                  <w:rStyle w:val="Hyperlink"/>
                </w:rPr>
                <w:t>chakrikethireedy@gamil.com</w:t>
              </w:r>
            </w:hyperlink>
          </w:p>
          <w:p w14:paraId="09F2388D" w14:textId="77777777" w:rsidR="007E2C35" w:rsidRDefault="007E2C35" w:rsidP="00DE1B6B"/>
          <w:p w14:paraId="12A2502F" w14:textId="5BA30566" w:rsidR="00DE1B6B" w:rsidRPr="00CB0055" w:rsidRDefault="00DE1B6B" w:rsidP="00DE1B6B">
            <w:pPr>
              <w:pStyle w:val="Heading3"/>
            </w:pPr>
            <w:r>
              <w:t>SKILLS</w:t>
            </w:r>
          </w:p>
          <w:p w14:paraId="77EAD91D" w14:textId="138E1CF5" w:rsidR="00DE1B6B" w:rsidRDefault="00DE1B6B" w:rsidP="00DE1B6B">
            <w:r>
              <w:t xml:space="preserve">PYTHON </w:t>
            </w:r>
          </w:p>
          <w:p w14:paraId="7B6ABA37" w14:textId="5C194BAA" w:rsidR="00DE1B6B" w:rsidRDefault="00DE1B6B" w:rsidP="00DE1B6B">
            <w:r>
              <w:t>DevOps</w:t>
            </w:r>
          </w:p>
          <w:p w14:paraId="1B37D6C3" w14:textId="5237DA60" w:rsidR="00DE1B6B" w:rsidRDefault="00DE1B6B" w:rsidP="00DE1B6B">
            <w:r>
              <w:t>SQL</w:t>
            </w:r>
          </w:p>
          <w:p w14:paraId="6DCFBF03" w14:textId="29F7B51E" w:rsidR="00DE1B6B" w:rsidRDefault="00DE1B6B" w:rsidP="00DE1B6B">
            <w:r>
              <w:t>Docker</w:t>
            </w:r>
          </w:p>
          <w:p w14:paraId="61B2C432" w14:textId="7EA9D84B" w:rsidR="00DE1B6B" w:rsidRDefault="00DE1B6B" w:rsidP="00DE1B6B">
            <w:r>
              <w:t>Machine Learning</w:t>
            </w:r>
          </w:p>
          <w:p w14:paraId="70BBD982" w14:textId="5DEA8B3B" w:rsidR="00DE1B6B" w:rsidRDefault="00DE1B6B" w:rsidP="00DE1B6B">
            <w:r>
              <w:t>AWS</w:t>
            </w:r>
          </w:p>
          <w:p w14:paraId="7B2B30A2" w14:textId="492A8AC5" w:rsidR="00DE1B6B" w:rsidRDefault="00DE1B6B" w:rsidP="00DE1B6B">
            <w:r>
              <w:t>Kubernetes</w:t>
            </w:r>
          </w:p>
          <w:p w14:paraId="6413FBDB" w14:textId="77777777" w:rsidR="007E2C35" w:rsidRDefault="007E2C35" w:rsidP="00DE1B6B"/>
          <w:p w14:paraId="52AA9787" w14:textId="7F40924D" w:rsidR="00DE1B6B" w:rsidRPr="00CB0055" w:rsidRDefault="00DE1B6B" w:rsidP="00DE1B6B">
            <w:pPr>
              <w:pStyle w:val="Heading3"/>
            </w:pPr>
            <w:r>
              <w:t>ACHIEVEMENTS</w:t>
            </w:r>
          </w:p>
          <w:p w14:paraId="7583E8E9" w14:textId="4535EB81" w:rsidR="00DE1B6B" w:rsidRDefault="00DE1B6B" w:rsidP="00DE1B6B">
            <w:r>
              <w:t>NCC CADET</w:t>
            </w:r>
          </w:p>
          <w:p w14:paraId="608B2ECD" w14:textId="65C6FEA9" w:rsidR="00DE1B6B" w:rsidRDefault="00DE1B6B" w:rsidP="00DE1B6B">
            <w:r>
              <w:t>ROBO WAR</w:t>
            </w:r>
          </w:p>
          <w:p w14:paraId="5E392884" w14:textId="77777777" w:rsidR="007E2C35" w:rsidRDefault="007E2C35" w:rsidP="00DE1B6B"/>
          <w:p w14:paraId="52D5A81C" w14:textId="77777777" w:rsidR="007E2C35" w:rsidRDefault="007E2C35" w:rsidP="00DE1B6B"/>
          <w:p w14:paraId="152BDBA5" w14:textId="77777777" w:rsidR="007E2C35" w:rsidRDefault="007E2C35" w:rsidP="00DE1B6B"/>
          <w:p w14:paraId="36FF89C5" w14:textId="77777777" w:rsidR="007E2C35" w:rsidRDefault="007E2C35" w:rsidP="00DE1B6B"/>
          <w:p w14:paraId="51541C19" w14:textId="77777777" w:rsidR="007E2C35" w:rsidRDefault="007E2C35" w:rsidP="00DE1B6B"/>
          <w:sdt>
            <w:sdtPr>
              <w:id w:val="-1444214663"/>
              <w:placeholder>
                <w:docPart w:val="93A57366E6DD4460B8FDA8B6F6513E81"/>
              </w:placeholder>
              <w:temporary/>
              <w:showingPlcHdr/>
              <w15:appearance w15:val="hidden"/>
            </w:sdtPr>
            <w:sdtContent>
              <w:p w14:paraId="5F97EDCA" w14:textId="77777777" w:rsidR="004D3011" w:rsidRPr="00CB0055" w:rsidRDefault="00CB0055" w:rsidP="00DE1B6B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628A51FF" w14:textId="64EB8B7B" w:rsidR="004D3011" w:rsidRDefault="00330712" w:rsidP="00DE1B6B">
            <w:r>
              <w:t>Playing Kabaddi</w:t>
            </w:r>
          </w:p>
          <w:p w14:paraId="3053A28B" w14:textId="0D1BCD10" w:rsidR="004D3011" w:rsidRPr="004D3011" w:rsidRDefault="00330712" w:rsidP="00DE1B6B">
            <w:r>
              <w:t>Listening to music</w:t>
            </w:r>
          </w:p>
        </w:tc>
        <w:tc>
          <w:tcPr>
            <w:tcW w:w="720" w:type="dxa"/>
          </w:tcPr>
          <w:p w14:paraId="138F6B1E" w14:textId="77777777" w:rsidR="001B2ABD" w:rsidRDefault="001B2ABD" w:rsidP="00DE1B6B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632F9A64" w14:textId="77777777" w:rsidR="00EA1F17" w:rsidRDefault="00EA1F17" w:rsidP="00DE1B6B">
            <w:pPr>
              <w:pStyle w:val="Heading2"/>
            </w:pPr>
          </w:p>
          <w:sdt>
            <w:sdtPr>
              <w:id w:val="1049110328"/>
              <w:placeholder>
                <w:docPart w:val="59AA46AC61FB453095C7A4C3F6BB3C6E"/>
              </w:placeholder>
              <w:temporary/>
              <w:showingPlcHdr/>
              <w15:appearance w15:val="hidden"/>
            </w:sdtPr>
            <w:sdtContent>
              <w:p w14:paraId="000D0F5B" w14:textId="40BE64D8" w:rsidR="001B2ABD" w:rsidRDefault="00E25A26" w:rsidP="00DE1B6B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1012C50B" w14:textId="1746A267" w:rsidR="00036450" w:rsidRPr="00036450" w:rsidRDefault="00F1422F" w:rsidP="00DE1B6B">
            <w:pPr>
              <w:pStyle w:val="Heading4"/>
            </w:pPr>
            <w:r>
              <w:t>GMR INSTITUTE of TECHNOLOGY, Rajam</w:t>
            </w:r>
          </w:p>
          <w:p w14:paraId="3B1DE634" w14:textId="2E6C7834" w:rsidR="00036450" w:rsidRPr="00B359E4" w:rsidRDefault="00F1422F" w:rsidP="00DE1B6B">
            <w:pPr>
              <w:pStyle w:val="Date"/>
            </w:pPr>
            <w:r>
              <w:t>2021</w:t>
            </w:r>
            <w:r w:rsidR="00036450" w:rsidRPr="00B359E4">
              <w:t xml:space="preserve"> - </w:t>
            </w:r>
            <w:r>
              <w:t>2024</w:t>
            </w:r>
          </w:p>
          <w:p w14:paraId="660DD56A" w14:textId="77777777" w:rsidR="00F1422F" w:rsidRDefault="00F1422F" w:rsidP="00DE1B6B">
            <w:r>
              <w:t>Specialization: Computer Science and Engineering</w:t>
            </w:r>
          </w:p>
          <w:p w14:paraId="18124786" w14:textId="51596A70" w:rsidR="00036450" w:rsidRDefault="00F1422F" w:rsidP="00DE1B6B">
            <w:r>
              <w:t xml:space="preserve">CGPA: 7.79 </w:t>
            </w:r>
          </w:p>
          <w:p w14:paraId="4AD9F7EB" w14:textId="77777777" w:rsidR="00DE1B6B" w:rsidRDefault="00DE1B6B" w:rsidP="00DE1B6B"/>
          <w:p w14:paraId="104EA704" w14:textId="3A3DF00B" w:rsidR="00036450" w:rsidRPr="00B359E4" w:rsidRDefault="00F1422F" w:rsidP="00DE1B6B">
            <w:pPr>
              <w:pStyle w:val="Heading4"/>
            </w:pPr>
            <w:r>
              <w:t xml:space="preserve">SASI NEW GEN JUNIOR COLLEGE, </w:t>
            </w:r>
            <w:proofErr w:type="spellStart"/>
            <w:r>
              <w:t>Velivennu</w:t>
            </w:r>
            <w:proofErr w:type="spellEnd"/>
          </w:p>
          <w:p w14:paraId="3469F4EF" w14:textId="48F26BBA" w:rsidR="00036450" w:rsidRPr="00B359E4" w:rsidRDefault="00F1422F" w:rsidP="00DE1B6B">
            <w:pPr>
              <w:pStyle w:val="Date"/>
            </w:pPr>
            <w:r>
              <w:t>2018</w:t>
            </w:r>
            <w:r w:rsidR="00036450" w:rsidRPr="00B359E4">
              <w:t xml:space="preserve"> - </w:t>
            </w:r>
            <w:r>
              <w:t>2020</w:t>
            </w:r>
          </w:p>
          <w:p w14:paraId="6C02EC4C" w14:textId="6E551A69" w:rsidR="00F1422F" w:rsidRDefault="00330712" w:rsidP="00DE1B6B">
            <w:r>
              <w:t>CGPA: 9.82</w:t>
            </w:r>
          </w:p>
          <w:p w14:paraId="2B3D4EB4" w14:textId="1DAF4F28" w:rsidR="00DE1B6B" w:rsidRDefault="00DE1B6B" w:rsidP="00EA1F17">
            <w:pPr>
              <w:pStyle w:val="Heading4"/>
            </w:pPr>
          </w:p>
          <w:p w14:paraId="1EA4611E" w14:textId="112076B5" w:rsidR="00036450" w:rsidRDefault="00330712" w:rsidP="00DE1B6B">
            <w:pPr>
              <w:pStyle w:val="Heading2"/>
            </w:pPr>
            <w:r>
              <w:t xml:space="preserve">INTERNSHIP </w:t>
            </w:r>
          </w:p>
          <w:p w14:paraId="78647DA9" w14:textId="77777777" w:rsidR="00330712" w:rsidRDefault="00330712" w:rsidP="00DE1B6B">
            <w:pPr>
              <w:pStyle w:val="Heading4"/>
            </w:pPr>
            <w:r>
              <w:t>STATIC MALWARE DETECTION USING FINE_TUNING PARAMETER</w:t>
            </w:r>
          </w:p>
          <w:p w14:paraId="232E7B24" w14:textId="0F64E5C8" w:rsidR="00036450" w:rsidRDefault="00330712" w:rsidP="00DE1B6B">
            <w:pPr>
              <w:pStyle w:val="Heading4"/>
              <w:rPr>
                <w:bCs/>
              </w:rPr>
            </w:pPr>
            <w:r>
              <w:t>ANDHRA UNIVERSITY</w:t>
            </w:r>
          </w:p>
          <w:p w14:paraId="4936D33E" w14:textId="165FABAD" w:rsidR="00036450" w:rsidRPr="00036450" w:rsidRDefault="00330712" w:rsidP="00DE1B6B">
            <w:pPr>
              <w:pStyle w:val="Date"/>
            </w:pPr>
            <w:r>
              <w:t xml:space="preserve">11/2023 </w:t>
            </w:r>
            <w:r w:rsidR="00036450" w:rsidRPr="00036450">
              <w:t>–</w:t>
            </w:r>
            <w:r>
              <w:t xml:space="preserve"> 02/2024</w:t>
            </w:r>
          </w:p>
          <w:p w14:paraId="460B36F9" w14:textId="77777777" w:rsidR="00DE1B6B" w:rsidRDefault="00DE1B6B" w:rsidP="00DE1B6B"/>
          <w:p w14:paraId="1F059850" w14:textId="6A01118D" w:rsidR="004D3011" w:rsidRDefault="00330712" w:rsidP="007E2C35">
            <w:pPr>
              <w:jc w:val="both"/>
            </w:pPr>
            <w:r>
              <w:t>In this project we extract the spread string from the malware file and then we tune the parameter of concern model, in-order to obtain the maximum efficiency of the model (partial approach for tuning the parameter).</w:t>
            </w:r>
            <w:r w:rsidR="00036450" w:rsidRPr="00036450">
              <w:t xml:space="preserve"> </w:t>
            </w:r>
          </w:p>
          <w:p w14:paraId="7DD721AD" w14:textId="77777777" w:rsidR="00DE1B6B" w:rsidRDefault="00DE1B6B" w:rsidP="00DE1B6B"/>
          <w:p w14:paraId="3F8C932A" w14:textId="77777777" w:rsidR="00DE1B6B" w:rsidRDefault="00DE1B6B" w:rsidP="00DE1B6B">
            <w:pPr>
              <w:pStyle w:val="Heading2"/>
            </w:pPr>
            <w:r>
              <w:t xml:space="preserve">INTERNSHIP </w:t>
            </w:r>
          </w:p>
          <w:p w14:paraId="21A900EE" w14:textId="07BE813D" w:rsidR="00DE1B6B" w:rsidRDefault="00DE1B6B" w:rsidP="00512DF5">
            <w:pPr>
              <w:pStyle w:val="Heading4"/>
              <w:rPr>
                <w:bCs/>
              </w:rPr>
            </w:pPr>
            <w:r>
              <w:t xml:space="preserve">AUTOMATIC MEETING MINUTES GENERATION USING NLP: A NEW WAY TO </w:t>
            </w:r>
            <w:r w:rsidR="00512DF5">
              <w:t>STREAMLINE YOUR MEETING</w:t>
            </w:r>
          </w:p>
          <w:p w14:paraId="6B957A8F" w14:textId="3906E75F" w:rsidR="00DE1B6B" w:rsidRPr="00036450" w:rsidRDefault="00512DF5" w:rsidP="00DE1B6B">
            <w:pPr>
              <w:pStyle w:val="Date"/>
            </w:pPr>
            <w:r>
              <w:t>06</w:t>
            </w:r>
            <w:r w:rsidR="00DE1B6B">
              <w:t xml:space="preserve">/2023 </w:t>
            </w:r>
            <w:r w:rsidR="00DE1B6B" w:rsidRPr="00036450">
              <w:t>–</w:t>
            </w:r>
            <w:r w:rsidR="00DE1B6B">
              <w:t xml:space="preserve"> 0</w:t>
            </w:r>
            <w:r>
              <w:t>5</w:t>
            </w:r>
            <w:r w:rsidR="00DE1B6B">
              <w:t>/2024</w:t>
            </w:r>
          </w:p>
          <w:p w14:paraId="7D95DE43" w14:textId="77777777" w:rsidR="00DE1B6B" w:rsidRDefault="00DE1B6B" w:rsidP="00DE1B6B"/>
          <w:p w14:paraId="61E28508" w14:textId="2C7BDD15" w:rsidR="00512DF5" w:rsidRDefault="00512DF5" w:rsidP="007E2C35">
            <w:pPr>
              <w:jc w:val="both"/>
            </w:pPr>
            <w:r>
              <w:t>This project aims to automate the process of speech to text, key point extraction, meeting</w:t>
            </w:r>
            <w:r w:rsidR="007E2C35">
              <w:t xml:space="preserve"> </w:t>
            </w:r>
            <w:r>
              <w:t>summarization, and action item extraction. The approach begins with extracting text from a</w:t>
            </w:r>
            <w:r w:rsidR="007E2C35">
              <w:t xml:space="preserve"> </w:t>
            </w:r>
            <w:r>
              <w:t>meeting that is provided in transcript or audio format.</w:t>
            </w:r>
          </w:p>
          <w:p w14:paraId="3F2EBA96" w14:textId="239BBAC1" w:rsidR="00DE1B6B" w:rsidRDefault="00512DF5" w:rsidP="007E2C35">
            <w:pPr>
              <w:jc w:val="both"/>
            </w:pPr>
            <w:r>
              <w:t>It utilizes state-of-the-art summarization models such as BART</w:t>
            </w:r>
            <w:r w:rsidR="007E2C35">
              <w:t xml:space="preserve"> </w:t>
            </w:r>
            <w:r>
              <w:t>(Bidirectional Auto-Regressive</w:t>
            </w:r>
            <w:r w:rsidR="007E2C35">
              <w:t xml:space="preserve"> </w:t>
            </w:r>
            <w:r>
              <w:t>Transformers), T5 (Text-to-Text Transformer Model), and a Summarization Pipeline to create concise meeting minutes.</w:t>
            </w:r>
          </w:p>
          <w:p w14:paraId="6552A2DA" w14:textId="77777777" w:rsidR="00EA1F17" w:rsidRDefault="00EA1F17" w:rsidP="007E2C35">
            <w:pPr>
              <w:jc w:val="both"/>
            </w:pPr>
          </w:p>
          <w:p w14:paraId="0A07219B" w14:textId="77777777" w:rsidR="00512DF5" w:rsidRDefault="00512DF5" w:rsidP="00512DF5"/>
          <w:p w14:paraId="0666CD5A" w14:textId="77777777" w:rsidR="00EA1F17" w:rsidRDefault="00EA1F17" w:rsidP="00512DF5">
            <w:pPr>
              <w:pStyle w:val="Heading4"/>
            </w:pPr>
          </w:p>
          <w:p w14:paraId="3317CD91" w14:textId="77777777" w:rsidR="00EA1F17" w:rsidRDefault="00EA1F17" w:rsidP="00512DF5">
            <w:pPr>
              <w:pStyle w:val="Heading4"/>
            </w:pPr>
          </w:p>
          <w:p w14:paraId="39C00900" w14:textId="77777777" w:rsidR="00EA1F17" w:rsidRDefault="00EA1F17" w:rsidP="00512DF5">
            <w:pPr>
              <w:pStyle w:val="Heading4"/>
            </w:pPr>
          </w:p>
          <w:p w14:paraId="404E3946" w14:textId="3336008E" w:rsidR="00512DF5" w:rsidRDefault="00512DF5" w:rsidP="00512DF5">
            <w:pPr>
              <w:pStyle w:val="Heading4"/>
            </w:pPr>
            <w:r>
              <w:t>HYBRID MODEL OF BERT AND XGBOOST FOR ASPECT BASED SENTIMENTAL</w:t>
            </w:r>
          </w:p>
          <w:p w14:paraId="567216A5" w14:textId="13F7F8B7" w:rsidR="00DE1B6B" w:rsidRDefault="00512DF5" w:rsidP="00512DF5">
            <w:pPr>
              <w:pStyle w:val="Heading4"/>
              <w:rPr>
                <w:bCs/>
              </w:rPr>
            </w:pPr>
            <w:r>
              <w:t>ANALYSIS</w:t>
            </w:r>
          </w:p>
          <w:p w14:paraId="71DB9539" w14:textId="08BB226A" w:rsidR="00DE1B6B" w:rsidRPr="00036450" w:rsidRDefault="00DE1B6B" w:rsidP="00DE1B6B">
            <w:pPr>
              <w:pStyle w:val="Date"/>
            </w:pPr>
            <w:r>
              <w:t>11/202</w:t>
            </w:r>
            <w:r w:rsidR="00512DF5">
              <w:t>2</w:t>
            </w:r>
            <w:r>
              <w:t xml:space="preserve"> </w:t>
            </w:r>
            <w:r w:rsidRPr="00036450">
              <w:t>–</w:t>
            </w:r>
            <w:r>
              <w:t xml:space="preserve"> 0</w:t>
            </w:r>
            <w:r w:rsidR="00512DF5">
              <w:t>4</w:t>
            </w:r>
            <w:r>
              <w:t>/202</w:t>
            </w:r>
            <w:r w:rsidR="00512DF5">
              <w:t>3</w:t>
            </w:r>
          </w:p>
          <w:p w14:paraId="04C0DE84" w14:textId="77777777" w:rsidR="00512DF5" w:rsidRDefault="00512DF5" w:rsidP="00512DF5"/>
          <w:p w14:paraId="5336FC10" w14:textId="21DCC80C" w:rsidR="00512DF5" w:rsidRDefault="00512DF5" w:rsidP="007E2C35">
            <w:pPr>
              <w:jc w:val="both"/>
            </w:pPr>
            <w:r>
              <w:t xml:space="preserve">This project aims to simply the review system of particular </w:t>
            </w:r>
            <w:r w:rsidR="007E2C35">
              <w:t>product</w:t>
            </w:r>
            <w:r>
              <w:t xml:space="preserve">. And it is trained on the hotel-review data set. The review </w:t>
            </w:r>
            <w:r w:rsidR="00AA547E">
              <w:t>is</w:t>
            </w:r>
            <w:r>
              <w:t xml:space="preserve"> based on the aspect and classify that aspect based on the sentence classification of whether the sentence is giving the negative or </w:t>
            </w:r>
            <w:r w:rsidR="007E2C35">
              <w:t>positive</w:t>
            </w:r>
            <w:r>
              <w:t xml:space="preserve"> impact to</w:t>
            </w:r>
          </w:p>
          <w:p w14:paraId="4CA3CBF2" w14:textId="7F70DB02" w:rsidR="00DE1B6B" w:rsidRDefault="00512DF5" w:rsidP="007E2C35">
            <w:pPr>
              <w:jc w:val="both"/>
            </w:pPr>
            <w:r>
              <w:t>that aspect.</w:t>
            </w:r>
          </w:p>
          <w:p w14:paraId="2DD7E662" w14:textId="77777777" w:rsidR="00512DF5" w:rsidRDefault="00512DF5" w:rsidP="00512DF5"/>
          <w:p w14:paraId="5BC0ED46" w14:textId="435A6508" w:rsidR="00DE1B6B" w:rsidRDefault="00512DF5" w:rsidP="00DE1B6B">
            <w:pPr>
              <w:pStyle w:val="Heading4"/>
              <w:rPr>
                <w:bCs/>
              </w:rPr>
            </w:pPr>
            <w:r w:rsidRPr="00512DF5">
              <w:t>Netflix deployment.</w:t>
            </w:r>
          </w:p>
          <w:p w14:paraId="135B7E0F" w14:textId="77777777" w:rsidR="00DE1B6B" w:rsidRPr="00036450" w:rsidRDefault="00DE1B6B" w:rsidP="00DE1B6B">
            <w:pPr>
              <w:pStyle w:val="Date"/>
            </w:pPr>
            <w:r>
              <w:t xml:space="preserve">11/2023 </w:t>
            </w:r>
            <w:r w:rsidRPr="00036450">
              <w:t>–</w:t>
            </w:r>
            <w:r>
              <w:t xml:space="preserve"> 02/2024</w:t>
            </w:r>
          </w:p>
          <w:p w14:paraId="08D6B244" w14:textId="77777777" w:rsidR="00512DF5" w:rsidRDefault="00512DF5" w:rsidP="00512DF5"/>
          <w:p w14:paraId="39426508" w14:textId="77777777" w:rsidR="00036450" w:rsidRDefault="00512DF5" w:rsidP="00AA547E">
            <w:pPr>
              <w:jc w:val="both"/>
            </w:pPr>
            <w:r>
              <w:t>HCP cloud generate the infrastructure using terraform code</w:t>
            </w:r>
            <w:r w:rsidR="007E2C35">
              <w:t xml:space="preserve"> </w:t>
            </w:r>
            <w:r>
              <w:t>(generate the AWS infrastructure). This Infrastructure generate the required server of Jenkins, nexus, tomcat, monitoring server (</w:t>
            </w:r>
            <w:r w:rsidR="007E2C35">
              <w:t>Grafana</w:t>
            </w:r>
            <w:r>
              <w:t xml:space="preserve">, </w:t>
            </w:r>
            <w:r w:rsidR="007E2C35">
              <w:t>Prometheus</w:t>
            </w:r>
            <w:r>
              <w:t xml:space="preserve">, node exporter). After the artifact from Jenkins server, it is </w:t>
            </w:r>
            <w:r w:rsidR="007E2C35">
              <w:t>sent</w:t>
            </w:r>
            <w:r>
              <w:t xml:space="preserve"> into nexus</w:t>
            </w:r>
            <w:r w:rsidR="007E2C35">
              <w:t xml:space="preserve"> </w:t>
            </w:r>
            <w:r>
              <w:t>(through pipe-line) where we store the artifact and version of it</w:t>
            </w:r>
            <w:r w:rsidR="00AA547E">
              <w:t xml:space="preserve"> </w:t>
            </w:r>
            <w:r>
              <w:t xml:space="preserve">and this artifact it directly integrated into </w:t>
            </w:r>
            <w:r w:rsidR="007E2C35">
              <w:t>tomcat</w:t>
            </w:r>
            <w:r>
              <w:t xml:space="preserve"> for deployment.</w:t>
            </w:r>
          </w:p>
          <w:p w14:paraId="3CB0470A" w14:textId="77777777" w:rsidR="00AA547E" w:rsidRDefault="00AA547E" w:rsidP="00AA547E">
            <w:pPr>
              <w:jc w:val="both"/>
            </w:pPr>
          </w:p>
          <w:p w14:paraId="51A22BD0" w14:textId="42D8441D" w:rsidR="00AA547E" w:rsidRDefault="00AA547E" w:rsidP="00AA547E">
            <w:pPr>
              <w:pStyle w:val="Heading2"/>
            </w:pPr>
            <w:r>
              <w:t>DECLARATION</w:t>
            </w:r>
            <w:r>
              <w:t xml:space="preserve"> </w:t>
            </w:r>
          </w:p>
          <w:p w14:paraId="19C82DD6" w14:textId="32D0492A" w:rsidR="00AA547E" w:rsidRDefault="00AA547E" w:rsidP="00AA547E">
            <w:r>
              <w:t xml:space="preserve">I </w:t>
            </w:r>
            <w:r>
              <w:t>hereby</w:t>
            </w:r>
            <w:r>
              <w:t xml:space="preserve"> declare that the information mentioned above is true to the best of</w:t>
            </w:r>
            <w:r>
              <w:t xml:space="preserve"> </w:t>
            </w:r>
            <w:r>
              <w:t>my knowledge.</w:t>
            </w:r>
          </w:p>
          <w:p w14:paraId="38A74E0F" w14:textId="6CA99825" w:rsidR="00AA547E" w:rsidRPr="004D3011" w:rsidRDefault="00AA547E" w:rsidP="00AA547E">
            <w:pPr>
              <w:jc w:val="both"/>
              <w:rPr>
                <w:color w:val="FFFFFF" w:themeColor="background1"/>
              </w:rPr>
            </w:pPr>
            <w:r>
              <w:t xml:space="preserve">- </w:t>
            </w:r>
            <w:r w:rsidRPr="00AA547E">
              <w:t>CHAKRADHAR KETHIREDDY</w:t>
            </w:r>
            <w:r w:rsidRPr="00AA547E">
              <w:t xml:space="preserve"> </w:t>
            </w:r>
          </w:p>
        </w:tc>
      </w:tr>
    </w:tbl>
    <w:p w14:paraId="5D53918A" w14:textId="77777777" w:rsidR="009A7719" w:rsidRDefault="009A7719" w:rsidP="000C45FF">
      <w:pPr>
        <w:tabs>
          <w:tab w:val="left" w:pos="990"/>
        </w:tabs>
      </w:pPr>
    </w:p>
    <w:sectPr w:rsidR="009A7719" w:rsidSect="000C45F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8CC1F2" w14:textId="77777777" w:rsidR="00E9456B" w:rsidRDefault="00E9456B" w:rsidP="000C45FF">
      <w:r>
        <w:separator/>
      </w:r>
    </w:p>
  </w:endnote>
  <w:endnote w:type="continuationSeparator" w:id="0">
    <w:p w14:paraId="4EDC7DF0" w14:textId="77777777" w:rsidR="00E9456B" w:rsidRDefault="00E9456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2595C7" w14:textId="77777777" w:rsidR="00E9456B" w:rsidRDefault="00E9456B" w:rsidP="000C45FF">
      <w:r>
        <w:separator/>
      </w:r>
    </w:p>
  </w:footnote>
  <w:footnote w:type="continuationSeparator" w:id="0">
    <w:p w14:paraId="4CC295D5" w14:textId="77777777" w:rsidR="00E9456B" w:rsidRDefault="00E9456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C93842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F238FE9" wp14:editId="0254B65D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22F"/>
    <w:rsid w:val="00024762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30712"/>
    <w:rsid w:val="00335DC2"/>
    <w:rsid w:val="0037121F"/>
    <w:rsid w:val="003910D8"/>
    <w:rsid w:val="00394CB9"/>
    <w:rsid w:val="003A6B7D"/>
    <w:rsid w:val="003B06CA"/>
    <w:rsid w:val="004071FC"/>
    <w:rsid w:val="00445947"/>
    <w:rsid w:val="00476B0D"/>
    <w:rsid w:val="004813B3"/>
    <w:rsid w:val="00496591"/>
    <w:rsid w:val="004C63E4"/>
    <w:rsid w:val="004D3011"/>
    <w:rsid w:val="00512DF5"/>
    <w:rsid w:val="005262AC"/>
    <w:rsid w:val="005570B4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7B00A9"/>
    <w:rsid w:val="007E2C35"/>
    <w:rsid w:val="00802CA0"/>
    <w:rsid w:val="008C7797"/>
    <w:rsid w:val="009260CD"/>
    <w:rsid w:val="00940A66"/>
    <w:rsid w:val="00952C25"/>
    <w:rsid w:val="009A7719"/>
    <w:rsid w:val="00A2118D"/>
    <w:rsid w:val="00AA547E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DE1B6B"/>
    <w:rsid w:val="00E25A26"/>
    <w:rsid w:val="00E4381A"/>
    <w:rsid w:val="00E55D74"/>
    <w:rsid w:val="00E9456B"/>
    <w:rsid w:val="00EA1F17"/>
    <w:rsid w:val="00F1422F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32F4E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AA547E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0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chakrikethireedy@gam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nde\AppData\Local\Microsoft\Office\16.0\DTS\en-US%7b7A1180A2-02B0-4624-86E6-F3942316180C%7d\%7b1BEAEF78-914A-4AA9-8847-B83042A662D3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AA72888BE204F21934BAF254A5BD3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6F18C-FA81-4187-919F-EC4E45BE8DE0}"/>
      </w:docPartPr>
      <w:docPartBody>
        <w:p w:rsidR="005E6E7C" w:rsidRDefault="00000000">
          <w:pPr>
            <w:pStyle w:val="8AA72888BE204F21934BAF254A5BD341"/>
          </w:pPr>
          <w:r w:rsidRPr="00D5459D">
            <w:t>Profile</w:t>
          </w:r>
        </w:p>
      </w:docPartBody>
    </w:docPart>
    <w:docPart>
      <w:docPartPr>
        <w:name w:val="485D40BF4B694972A2B18AEC09DB6A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98634-48B7-446C-8CE0-E0710B14156D}"/>
      </w:docPartPr>
      <w:docPartBody>
        <w:p w:rsidR="005E6E7C" w:rsidRDefault="00000000">
          <w:pPr>
            <w:pStyle w:val="485D40BF4B694972A2B18AEC09DB6AA0"/>
          </w:pPr>
          <w:r w:rsidRPr="00CB0055">
            <w:t>Contact</w:t>
          </w:r>
        </w:p>
      </w:docPartBody>
    </w:docPart>
    <w:docPart>
      <w:docPartPr>
        <w:name w:val="88DD007F24184652A9F825FAD5DDB1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C289C-9E00-411D-BB37-2DF3F3D9C2B1}"/>
      </w:docPartPr>
      <w:docPartBody>
        <w:p w:rsidR="005E6E7C" w:rsidRDefault="00000000">
          <w:pPr>
            <w:pStyle w:val="88DD007F24184652A9F825FAD5DDB124"/>
          </w:pPr>
          <w:r w:rsidRPr="004D3011">
            <w:t>PHONE:</w:t>
          </w:r>
        </w:p>
      </w:docPartBody>
    </w:docPart>
    <w:docPart>
      <w:docPartPr>
        <w:name w:val="ED54D1C95747471CA0BD02230FFDA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A95CD-4F48-4216-A8DE-2A1AC2FAF78E}"/>
      </w:docPartPr>
      <w:docPartBody>
        <w:p w:rsidR="005E6E7C" w:rsidRDefault="00000000">
          <w:pPr>
            <w:pStyle w:val="ED54D1C95747471CA0BD02230FFDA44F"/>
          </w:pPr>
          <w:r w:rsidRPr="004D3011">
            <w:t>WEBSITE:</w:t>
          </w:r>
        </w:p>
      </w:docPartBody>
    </w:docPart>
    <w:docPart>
      <w:docPartPr>
        <w:name w:val="3C9BA0ACD5EE4334A201C9D499E8C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61285-FD62-4F04-8E30-17C621BD0EAB}"/>
      </w:docPartPr>
      <w:docPartBody>
        <w:p w:rsidR="005E6E7C" w:rsidRDefault="00000000">
          <w:pPr>
            <w:pStyle w:val="3C9BA0ACD5EE4334A201C9D499E8C1AB"/>
          </w:pPr>
          <w:r>
            <w:t>Website goes here</w:t>
          </w:r>
        </w:p>
      </w:docPartBody>
    </w:docPart>
    <w:docPart>
      <w:docPartPr>
        <w:name w:val="635559760EFD408DBBB8A3A7255D0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6B9A4-5F6A-44A2-A362-115B323E24A0}"/>
      </w:docPartPr>
      <w:docPartBody>
        <w:p w:rsidR="005E6E7C" w:rsidRDefault="00000000">
          <w:pPr>
            <w:pStyle w:val="635559760EFD408DBBB8A3A7255D0E0B"/>
          </w:pPr>
          <w:r w:rsidRPr="004D3011">
            <w:t>EMAIL:</w:t>
          </w:r>
        </w:p>
      </w:docPartBody>
    </w:docPart>
    <w:docPart>
      <w:docPartPr>
        <w:name w:val="93A57366E6DD4460B8FDA8B6F6513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00BD3-88D1-40A8-8F7F-DF49E785AAC7}"/>
      </w:docPartPr>
      <w:docPartBody>
        <w:p w:rsidR="005E6E7C" w:rsidRDefault="00000000">
          <w:pPr>
            <w:pStyle w:val="93A57366E6DD4460B8FDA8B6F6513E81"/>
          </w:pPr>
          <w:r w:rsidRPr="00CB0055">
            <w:t>Hobbies</w:t>
          </w:r>
        </w:p>
      </w:docPartBody>
    </w:docPart>
    <w:docPart>
      <w:docPartPr>
        <w:name w:val="59AA46AC61FB453095C7A4C3F6BB3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6AA4D-074A-4A22-9E80-66968E473B5A}"/>
      </w:docPartPr>
      <w:docPartBody>
        <w:p w:rsidR="005E6E7C" w:rsidRDefault="00000000">
          <w:pPr>
            <w:pStyle w:val="59AA46AC61FB453095C7A4C3F6BB3C6E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74A"/>
    <w:rsid w:val="00024762"/>
    <w:rsid w:val="002852C4"/>
    <w:rsid w:val="00394CB9"/>
    <w:rsid w:val="005E6E7C"/>
    <w:rsid w:val="006D4DEB"/>
    <w:rsid w:val="0079274A"/>
    <w:rsid w:val="007B00A9"/>
    <w:rsid w:val="00CE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eastAsia="ja-JP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A72888BE204F21934BAF254A5BD341">
    <w:name w:val="8AA72888BE204F21934BAF254A5BD341"/>
  </w:style>
  <w:style w:type="paragraph" w:customStyle="1" w:styleId="485D40BF4B694972A2B18AEC09DB6AA0">
    <w:name w:val="485D40BF4B694972A2B18AEC09DB6AA0"/>
  </w:style>
  <w:style w:type="paragraph" w:customStyle="1" w:styleId="88DD007F24184652A9F825FAD5DDB124">
    <w:name w:val="88DD007F24184652A9F825FAD5DDB124"/>
  </w:style>
  <w:style w:type="paragraph" w:customStyle="1" w:styleId="ED54D1C95747471CA0BD02230FFDA44F">
    <w:name w:val="ED54D1C95747471CA0BD02230FFDA44F"/>
  </w:style>
  <w:style w:type="paragraph" w:customStyle="1" w:styleId="3C9BA0ACD5EE4334A201C9D499E8C1AB">
    <w:name w:val="3C9BA0ACD5EE4334A201C9D499E8C1AB"/>
  </w:style>
  <w:style w:type="paragraph" w:customStyle="1" w:styleId="635559760EFD408DBBB8A3A7255D0E0B">
    <w:name w:val="635559760EFD408DBBB8A3A7255D0E0B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93A57366E6DD4460B8FDA8B6F6513E81">
    <w:name w:val="93A57366E6DD4460B8FDA8B6F6513E81"/>
  </w:style>
  <w:style w:type="paragraph" w:customStyle="1" w:styleId="59AA46AC61FB453095C7A4C3F6BB3C6E">
    <w:name w:val="59AA46AC61FB453095C7A4C3F6BB3C6E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eastAsia="ja-JP" w:bidi="ar-SA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{1BEAEF78-914A-4AA9-8847-B83042A662D3}tf00546271_win32</Template>
  <TotalTime>0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2024-12-09T07:18:00Z</dcterms:created>
  <dcterms:modified xsi:type="dcterms:W3CDTF">2024-12-09T17:14:00Z</dcterms:modified>
</cp:coreProperties>
</file>